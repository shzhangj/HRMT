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332" w:rsidRPr="00DE6707" w:rsidRDefault="000C1332" w:rsidP="00DE6707">
      <w:pPr>
        <w:rPr>
          <w:lang w:eastAsia="zh-CN"/>
        </w:rPr>
        <w:sectPr w:rsidR="000C1332" w:rsidRPr="00DE6707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0C1332" w:rsidRDefault="000C1332" w:rsidP="00DE6707">
      <w:pPr>
        <w:pStyle w:val="Axure1"/>
        <w:keepNext/>
        <w:rPr>
          <w:lang w:eastAsia="zh-CN"/>
        </w:rPr>
      </w:pPr>
    </w:p>
    <w:p w:rsidR="000C1332" w:rsidRDefault="00DE50E5">
      <w:pPr>
        <w:pStyle w:val="AxureHeading30"/>
        <w:keepNext/>
      </w:pPr>
      <w:r>
        <w:t>用户界面</w:t>
      </w:r>
    </w:p>
    <w:p w:rsidR="000C1332" w:rsidRDefault="00DE50E5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5133975" cy="52292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E2" w:rsidRDefault="004F3A76">
      <w:pPr>
        <w:pStyle w:val="AxureHeading20"/>
        <w:keepNext/>
        <w:rPr>
          <w:lang w:eastAsia="zh-CN"/>
        </w:rPr>
      </w:pPr>
      <w:r>
        <w:rPr>
          <w:lang w:eastAsia="zh-CN"/>
        </w:rPr>
        <w:t>最上面加个跑马灯</w:t>
      </w:r>
      <w:r>
        <w:rPr>
          <w:rFonts w:hint="eastAsia"/>
          <w:lang w:eastAsia="zh-CN"/>
        </w:rPr>
        <w:t>，</w:t>
      </w:r>
      <w:r>
        <w:rPr>
          <w:lang w:eastAsia="zh-CN"/>
        </w:rPr>
        <w:t>点开后由具体的介绍</w:t>
      </w:r>
    </w:p>
    <w:p w:rsidR="006667E2" w:rsidRDefault="004F3A76">
      <w:pPr>
        <w:pStyle w:val="AxureHeading20"/>
        <w:keepNext/>
        <w:rPr>
          <w:lang w:eastAsia="zh-CN"/>
        </w:rPr>
      </w:pPr>
      <w:r>
        <w:rPr>
          <w:lang w:eastAsia="zh-CN"/>
        </w:rPr>
        <w:t>左上角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加上华尔美特的</w:t>
      </w:r>
      <w:r>
        <w:rPr>
          <w:rFonts w:hint="eastAsia"/>
          <w:lang w:eastAsia="zh-CN"/>
        </w:rPr>
        <w:t>LOGO</w:t>
      </w:r>
    </w:p>
    <w:p w:rsidR="000C1332" w:rsidRDefault="006667E2">
      <w:pPr>
        <w:pStyle w:val="AxureHeading20"/>
        <w:keepNext/>
        <w:rPr>
          <w:lang w:eastAsia="zh-CN"/>
        </w:rPr>
      </w:pPr>
      <w:r>
        <w:rPr>
          <w:rFonts w:hint="eastAsia"/>
          <w:lang w:eastAsia="zh-CN"/>
        </w:rPr>
        <w:t>ERP</w:t>
      </w:r>
      <w:r>
        <w:rPr>
          <w:rFonts w:hint="eastAsia"/>
          <w:lang w:eastAsia="zh-CN"/>
        </w:rPr>
        <w:t>里客户建档后要随机生成密码</w:t>
      </w:r>
      <w:r w:rsidR="00DE50E5">
        <w:rPr>
          <w:lang w:eastAsia="zh-CN"/>
        </w:rPr>
        <w:br w:type="page"/>
      </w:r>
      <w:r w:rsidR="00DE50E5">
        <w:rPr>
          <w:lang w:eastAsia="zh-CN"/>
        </w:rPr>
        <w:lastRenderedPageBreak/>
        <w:t>页面</w:t>
      </w:r>
      <w:r w:rsidR="00DE50E5">
        <w:rPr>
          <w:lang w:eastAsia="zh-CN"/>
        </w:rPr>
        <w:t xml:space="preserve"> 1</w:t>
      </w:r>
    </w:p>
    <w:p w:rsidR="00492CFF" w:rsidRDefault="00492CFF">
      <w:pPr>
        <w:pStyle w:val="AxureHeading20"/>
        <w:keepNext/>
        <w:rPr>
          <w:lang w:eastAsia="zh-CN"/>
        </w:rPr>
      </w:pPr>
    </w:p>
    <w:p w:rsidR="00492CFF" w:rsidRDefault="00492CFF">
      <w:pPr>
        <w:pStyle w:val="AxureHeading20"/>
        <w:keepNext/>
        <w:rPr>
          <w:lang w:eastAsia="zh-CN"/>
        </w:rPr>
      </w:pPr>
    </w:p>
    <w:p w:rsidR="00355118" w:rsidRDefault="00492CFF" w:rsidP="00355118">
      <w:pPr>
        <w:spacing w:before="0" w:after="0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/>
          <w:noProof/>
          <w:sz w:val="24"/>
          <w:lang w:eastAsia="zh-CN"/>
        </w:rPr>
        <w:drawing>
          <wp:inline distT="0" distB="0" distL="0" distR="0">
            <wp:extent cx="3209925" cy="4676775"/>
            <wp:effectExtent l="19050" t="0" r="9525" b="0"/>
            <wp:docPr id="2" name="图片 1" descr="C:\Users\haiming\AppData\Roaming\Tencent\Users\321923941\QQ\WinTemp\RichOle\IDZJPH)73PRQ4[UFC2LR[{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ming\AppData\Roaming\Tencent\Users\321923941\QQ\WinTemp\RichOle\IDZJPH)73PRQ4[UFC2LR[{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118" w:rsidRDefault="00355118" w:rsidP="00355118">
      <w:pPr>
        <w:spacing w:before="0" w:after="0"/>
        <w:rPr>
          <w:rFonts w:ascii="宋体" w:eastAsia="宋体" w:hAnsi="宋体" w:cs="宋体"/>
          <w:sz w:val="24"/>
          <w:lang w:eastAsia="zh-CN"/>
        </w:rPr>
      </w:pPr>
    </w:p>
    <w:p w:rsidR="00355118" w:rsidRPr="00355118" w:rsidRDefault="00355118" w:rsidP="00355118">
      <w:pPr>
        <w:spacing w:before="0" w:after="0"/>
        <w:rPr>
          <w:rFonts w:ascii="宋体" w:eastAsia="宋体" w:hAnsi="宋体" w:cs="宋体"/>
          <w:sz w:val="24"/>
          <w:lang w:eastAsia="zh-CN"/>
        </w:rPr>
      </w:pPr>
    </w:p>
    <w:p w:rsidR="001E16FE" w:rsidRDefault="001E16FE" w:rsidP="003909D2">
      <w:pPr>
        <w:rPr>
          <w:lang w:eastAsia="zh-CN"/>
        </w:rPr>
      </w:pPr>
    </w:p>
    <w:p w:rsidR="001E16FE" w:rsidRPr="001E16FE" w:rsidRDefault="001E16FE" w:rsidP="001E16FE">
      <w:pPr>
        <w:spacing w:before="0" w:after="0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/>
          <w:noProof/>
          <w:sz w:val="24"/>
          <w:lang w:eastAsia="zh-CN"/>
        </w:rPr>
        <w:lastRenderedPageBreak/>
        <w:drawing>
          <wp:inline distT="0" distB="0" distL="0" distR="0">
            <wp:extent cx="3200400" cy="4705350"/>
            <wp:effectExtent l="19050" t="0" r="0" b="0"/>
            <wp:docPr id="3" name="图片 1" descr="C:\Users\haiming\AppData\Roaming\Tencent\Users\1275658943\QQ\WinTemp\RichOle\SS~(N$XENVM)%WH_}8KTQ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ming\AppData\Roaming\Tencent\Users\1275658943\QQ\WinTemp\RichOle\SS~(N$XENVM)%WH_}8KTQ7K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6FE" w:rsidRDefault="001E16FE" w:rsidP="003909D2">
      <w:pPr>
        <w:rPr>
          <w:lang w:eastAsia="zh-CN"/>
        </w:rPr>
      </w:pPr>
    </w:p>
    <w:p w:rsidR="001E16FE" w:rsidRDefault="00273E92" w:rsidP="003909D2">
      <w:pPr>
        <w:rPr>
          <w:lang w:eastAsia="zh-CN"/>
        </w:rPr>
      </w:pPr>
      <w:r>
        <w:rPr>
          <w:rFonts w:hint="eastAsia"/>
          <w:lang w:eastAsia="zh-CN"/>
        </w:rPr>
        <w:t>加个</w:t>
      </w:r>
      <w:r w:rsidRPr="00B66047">
        <w:rPr>
          <w:rFonts w:hint="eastAsia"/>
          <w:color w:val="FF0000"/>
          <w:lang w:eastAsia="zh-CN"/>
        </w:rPr>
        <w:t>可</w:t>
      </w:r>
      <w:r w:rsidR="0058122A" w:rsidRPr="00B66047">
        <w:rPr>
          <w:rFonts w:hint="eastAsia"/>
          <w:color w:val="FF0000"/>
          <w:lang w:eastAsia="zh-CN"/>
        </w:rPr>
        <w:t>购买</w:t>
      </w:r>
      <w:r w:rsidRPr="00B66047">
        <w:rPr>
          <w:rFonts w:hint="eastAsia"/>
          <w:color w:val="FF0000"/>
          <w:lang w:eastAsia="zh-CN"/>
        </w:rPr>
        <w:t>数量</w:t>
      </w:r>
      <w:r w:rsidR="00B66047" w:rsidRPr="00B66047">
        <w:rPr>
          <w:rFonts w:hint="eastAsia"/>
          <w:color w:val="000000" w:themeColor="text1"/>
          <w:lang w:eastAsia="zh-CN"/>
        </w:rPr>
        <w:t>这个字段</w:t>
      </w:r>
      <w:r>
        <w:rPr>
          <w:rFonts w:hint="eastAsia"/>
          <w:lang w:eastAsia="zh-CN"/>
        </w:rPr>
        <w:t>，显示的格式跟库存量一样：？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？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？</w:t>
      </w:r>
    </w:p>
    <w:p w:rsidR="00B66047" w:rsidRPr="004F3A76" w:rsidRDefault="00B66047" w:rsidP="00B66047">
      <w:pPr>
        <w:rPr>
          <w:lang w:eastAsia="zh-CN"/>
        </w:rPr>
      </w:pPr>
      <w:r w:rsidRPr="003A6979">
        <w:rPr>
          <w:color w:val="FF0000"/>
          <w:lang w:eastAsia="zh-CN"/>
        </w:rPr>
        <w:t>产品中类</w:t>
      </w:r>
      <w:r>
        <w:rPr>
          <w:lang w:eastAsia="zh-CN"/>
        </w:rPr>
        <w:t>改成</w:t>
      </w:r>
      <w:r w:rsidRPr="003A6979">
        <w:rPr>
          <w:color w:val="FF0000"/>
          <w:lang w:eastAsia="zh-CN"/>
        </w:rPr>
        <w:t>版本名称</w:t>
      </w:r>
    </w:p>
    <w:p w:rsidR="00B66047" w:rsidRDefault="00B66047" w:rsidP="003909D2">
      <w:pPr>
        <w:rPr>
          <w:lang w:eastAsia="zh-CN"/>
        </w:rPr>
      </w:pPr>
    </w:p>
    <w:p w:rsidR="00B66047" w:rsidRDefault="00B66047" w:rsidP="003909D2">
      <w:pPr>
        <w:rPr>
          <w:lang w:eastAsia="zh-CN"/>
        </w:rPr>
      </w:pPr>
      <w:r>
        <w:rPr>
          <w:rFonts w:hint="eastAsia"/>
          <w:lang w:eastAsia="zh-CN"/>
        </w:rPr>
        <w:t>中间那段话改为：购买的数量大于可购买的数量，则需要生产，生产时间大约为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天。</w:t>
      </w:r>
    </w:p>
    <w:p w:rsidR="00B66047" w:rsidRDefault="00B66047" w:rsidP="003909D2">
      <w:pPr>
        <w:rPr>
          <w:lang w:eastAsia="zh-CN"/>
        </w:rPr>
      </w:pPr>
    </w:p>
    <w:p w:rsidR="00B66047" w:rsidRDefault="00B66047" w:rsidP="003909D2">
      <w:pPr>
        <w:rPr>
          <w:lang w:eastAsia="zh-CN"/>
        </w:rPr>
      </w:pPr>
    </w:p>
    <w:p w:rsidR="00B66047" w:rsidRDefault="00B66047" w:rsidP="003909D2">
      <w:pPr>
        <w:rPr>
          <w:lang w:eastAsia="zh-CN"/>
        </w:rPr>
      </w:pPr>
      <w:r>
        <w:rPr>
          <w:rFonts w:hint="eastAsia"/>
          <w:lang w:eastAsia="zh-CN"/>
        </w:rPr>
        <w:t>最下端换成：</w:t>
      </w:r>
    </w:p>
    <w:p w:rsidR="00B66047" w:rsidRPr="00B66047" w:rsidRDefault="00B66047" w:rsidP="00B66047">
      <w:pPr>
        <w:spacing w:before="0" w:after="0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/>
          <w:noProof/>
          <w:sz w:val="24"/>
          <w:lang w:eastAsia="zh-CN"/>
        </w:rPr>
        <w:drawing>
          <wp:inline distT="0" distB="0" distL="0" distR="0">
            <wp:extent cx="3171825" cy="409575"/>
            <wp:effectExtent l="19050" t="0" r="9525" b="0"/>
            <wp:docPr id="9" name="图片 3" descr="C:\Users\haiming\AppData\Roaming\Tencent\Users\1275658943\QQ\WinTemp\RichOle\3(D~`IK33CJ}8A8@3F37P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ming\AppData\Roaming\Tencent\Users\1275658943\QQ\WinTemp\RichOle\3(D~`IK33CJ}8A8@3F37PZ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6FE" w:rsidRPr="00B66047" w:rsidRDefault="001E16FE" w:rsidP="003909D2">
      <w:pPr>
        <w:rPr>
          <w:lang w:eastAsia="zh-CN"/>
        </w:rPr>
      </w:pPr>
    </w:p>
    <w:p w:rsidR="001E16FE" w:rsidRDefault="001E16FE" w:rsidP="003909D2">
      <w:pPr>
        <w:rPr>
          <w:lang w:eastAsia="zh-CN"/>
        </w:rPr>
      </w:pPr>
    </w:p>
    <w:p w:rsidR="001E16FE" w:rsidRDefault="001E16FE" w:rsidP="003909D2">
      <w:pPr>
        <w:rPr>
          <w:lang w:eastAsia="zh-CN"/>
        </w:rPr>
      </w:pPr>
    </w:p>
    <w:p w:rsidR="001E16FE" w:rsidRDefault="001E16FE" w:rsidP="003909D2">
      <w:pPr>
        <w:rPr>
          <w:lang w:eastAsia="zh-CN"/>
        </w:rPr>
      </w:pPr>
    </w:p>
    <w:p w:rsidR="001E16FE" w:rsidRDefault="001E16FE" w:rsidP="003909D2">
      <w:pPr>
        <w:rPr>
          <w:lang w:eastAsia="zh-CN"/>
        </w:rPr>
      </w:pPr>
    </w:p>
    <w:p w:rsidR="007C5512" w:rsidRDefault="007C5512" w:rsidP="003909D2">
      <w:pPr>
        <w:rPr>
          <w:lang w:eastAsia="zh-CN"/>
        </w:rPr>
      </w:pPr>
    </w:p>
    <w:p w:rsidR="007C5512" w:rsidRDefault="007C5512" w:rsidP="003909D2">
      <w:pPr>
        <w:rPr>
          <w:lang w:eastAsia="zh-CN"/>
        </w:rPr>
      </w:pPr>
    </w:p>
    <w:p w:rsidR="007C5512" w:rsidRDefault="007C5512" w:rsidP="003909D2">
      <w:pPr>
        <w:rPr>
          <w:lang w:eastAsia="zh-CN"/>
        </w:rPr>
      </w:pPr>
    </w:p>
    <w:p w:rsidR="007C5512" w:rsidRPr="007C5512" w:rsidRDefault="007C5512" w:rsidP="007C5512">
      <w:pPr>
        <w:spacing w:before="0" w:after="0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/>
          <w:noProof/>
          <w:sz w:val="24"/>
          <w:lang w:eastAsia="zh-CN"/>
        </w:rPr>
        <w:lastRenderedPageBreak/>
        <w:drawing>
          <wp:inline distT="0" distB="0" distL="0" distR="0">
            <wp:extent cx="3190875" cy="4714875"/>
            <wp:effectExtent l="19050" t="0" r="9525" b="0"/>
            <wp:docPr id="4" name="图片 3" descr="C:\Users\haiming\AppData\Roaming\Tencent\Users\1275658943\QQ\WinTemp\RichOle\)0OT`7TBX0NW54SM@6_L`@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ming\AppData\Roaming\Tencent\Users\1275658943\QQ\WinTemp\RichOle\)0OT`7TBX0NW54SM@6_L`@G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12" w:rsidRDefault="007C5512" w:rsidP="003909D2">
      <w:pPr>
        <w:rPr>
          <w:lang w:eastAsia="zh-CN"/>
        </w:rPr>
      </w:pPr>
    </w:p>
    <w:p w:rsidR="00B66047" w:rsidRDefault="00B66047" w:rsidP="003909D2">
      <w:pPr>
        <w:rPr>
          <w:lang w:eastAsia="zh-CN"/>
        </w:rPr>
      </w:pPr>
    </w:p>
    <w:p w:rsidR="00B66047" w:rsidRDefault="00B66047" w:rsidP="003909D2">
      <w:pPr>
        <w:rPr>
          <w:lang w:eastAsia="zh-CN"/>
        </w:rPr>
      </w:pPr>
    </w:p>
    <w:p w:rsidR="00273E92" w:rsidRDefault="0058122A" w:rsidP="003909D2">
      <w:pPr>
        <w:rPr>
          <w:lang w:eastAsia="zh-CN"/>
        </w:rPr>
      </w:pPr>
      <w:r>
        <w:rPr>
          <w:lang w:eastAsia="zh-CN"/>
        </w:rPr>
        <w:t>收货地址</w:t>
      </w:r>
      <w:r>
        <w:rPr>
          <w:rFonts w:hint="eastAsia"/>
          <w:lang w:eastAsia="zh-CN"/>
        </w:rPr>
        <w:t>、</w:t>
      </w:r>
      <w:r>
        <w:rPr>
          <w:lang w:eastAsia="zh-CN"/>
        </w:rPr>
        <w:t>收货人</w:t>
      </w:r>
      <w:r>
        <w:rPr>
          <w:rFonts w:hint="eastAsia"/>
          <w:lang w:eastAsia="zh-CN"/>
        </w:rPr>
        <w:t>、</w:t>
      </w:r>
      <w:r>
        <w:rPr>
          <w:lang w:eastAsia="zh-CN"/>
        </w:rPr>
        <w:t>物流方式可以做成下</w:t>
      </w:r>
      <w:r>
        <w:rPr>
          <w:rFonts w:hint="eastAsia"/>
          <w:lang w:eastAsia="zh-CN"/>
        </w:rPr>
        <w:t>拉</w:t>
      </w:r>
      <w:r>
        <w:rPr>
          <w:lang w:eastAsia="zh-CN"/>
        </w:rPr>
        <w:t>框的</w:t>
      </w:r>
    </w:p>
    <w:p w:rsidR="00273E92" w:rsidRDefault="00273E92" w:rsidP="003909D2">
      <w:pPr>
        <w:rPr>
          <w:lang w:eastAsia="zh-CN"/>
        </w:rPr>
      </w:pPr>
    </w:p>
    <w:p w:rsidR="00B66047" w:rsidRDefault="00B66047" w:rsidP="00B66047">
      <w:pPr>
        <w:rPr>
          <w:lang w:eastAsia="zh-CN"/>
        </w:rPr>
      </w:pPr>
      <w:r w:rsidRPr="003A6979">
        <w:rPr>
          <w:color w:val="FF0000"/>
          <w:lang w:eastAsia="zh-CN"/>
        </w:rPr>
        <w:t>产品中类</w:t>
      </w:r>
      <w:r>
        <w:rPr>
          <w:lang w:eastAsia="zh-CN"/>
        </w:rPr>
        <w:t>改成</w:t>
      </w:r>
      <w:r w:rsidRPr="003A6979">
        <w:rPr>
          <w:color w:val="FF0000"/>
          <w:lang w:eastAsia="zh-CN"/>
        </w:rPr>
        <w:t>版本名称</w:t>
      </w:r>
      <w:r>
        <w:rPr>
          <w:rFonts w:hint="eastAsia"/>
          <w:color w:val="FF0000"/>
          <w:lang w:eastAsia="zh-CN"/>
        </w:rPr>
        <w:t>，</w:t>
      </w:r>
      <w:r>
        <w:rPr>
          <w:lang w:eastAsia="zh-CN"/>
        </w:rPr>
        <w:t>加上</w:t>
      </w:r>
      <w:r w:rsidRPr="0058122A">
        <w:rPr>
          <w:color w:val="FF0000"/>
          <w:lang w:eastAsia="zh-CN"/>
        </w:rPr>
        <w:t>合计金额</w:t>
      </w:r>
      <w:r>
        <w:rPr>
          <w:lang w:eastAsia="zh-CN"/>
        </w:rPr>
        <w:t>这列</w:t>
      </w:r>
    </w:p>
    <w:p w:rsidR="00B66047" w:rsidRPr="00B66047" w:rsidRDefault="00B66047" w:rsidP="00B66047">
      <w:pPr>
        <w:rPr>
          <w:lang w:eastAsia="zh-CN"/>
        </w:rPr>
      </w:pPr>
    </w:p>
    <w:p w:rsidR="00273E92" w:rsidRDefault="00273E92" w:rsidP="003909D2">
      <w:pPr>
        <w:rPr>
          <w:lang w:eastAsia="zh-CN"/>
        </w:rPr>
      </w:pPr>
    </w:p>
    <w:p w:rsidR="00B66047" w:rsidRDefault="00B66047" w:rsidP="00B66047">
      <w:pPr>
        <w:rPr>
          <w:lang w:eastAsia="zh-CN"/>
        </w:rPr>
      </w:pPr>
      <w:r>
        <w:rPr>
          <w:rFonts w:hint="eastAsia"/>
          <w:lang w:eastAsia="zh-CN"/>
        </w:rPr>
        <w:t>最下端换成：</w:t>
      </w:r>
    </w:p>
    <w:p w:rsidR="00B66047" w:rsidRPr="00B66047" w:rsidRDefault="00B66047" w:rsidP="00B66047">
      <w:pPr>
        <w:spacing w:before="0" w:after="0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/>
          <w:noProof/>
          <w:sz w:val="24"/>
          <w:lang w:eastAsia="zh-CN"/>
        </w:rPr>
        <w:drawing>
          <wp:inline distT="0" distB="0" distL="0" distR="0">
            <wp:extent cx="3171825" cy="409575"/>
            <wp:effectExtent l="19050" t="0" r="9525" b="0"/>
            <wp:docPr id="10" name="图片 3" descr="C:\Users\haiming\AppData\Roaming\Tencent\Users\1275658943\QQ\WinTemp\RichOle\3(D~`IK33CJ}8A8@3F37P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ming\AppData\Roaming\Tencent\Users\1275658943\QQ\WinTemp\RichOle\3(D~`IK33CJ}8A8@3F37PZ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92" w:rsidRDefault="00273E92" w:rsidP="003909D2">
      <w:pPr>
        <w:rPr>
          <w:lang w:eastAsia="zh-CN"/>
        </w:rPr>
      </w:pPr>
    </w:p>
    <w:p w:rsidR="00273E92" w:rsidRDefault="00273E92" w:rsidP="003909D2">
      <w:pPr>
        <w:rPr>
          <w:lang w:eastAsia="zh-CN"/>
        </w:rPr>
      </w:pPr>
    </w:p>
    <w:p w:rsidR="00273E92" w:rsidRDefault="00273E92" w:rsidP="003909D2">
      <w:pPr>
        <w:rPr>
          <w:lang w:eastAsia="zh-CN"/>
        </w:rPr>
      </w:pPr>
    </w:p>
    <w:p w:rsidR="00273E92" w:rsidRDefault="00273E92" w:rsidP="003909D2">
      <w:pPr>
        <w:rPr>
          <w:lang w:eastAsia="zh-CN"/>
        </w:rPr>
      </w:pPr>
    </w:p>
    <w:p w:rsidR="00273E92" w:rsidRDefault="00273E92" w:rsidP="003909D2">
      <w:pPr>
        <w:rPr>
          <w:lang w:eastAsia="zh-CN"/>
        </w:rPr>
      </w:pPr>
    </w:p>
    <w:p w:rsidR="00273E92" w:rsidRDefault="00273E92" w:rsidP="003909D2">
      <w:pPr>
        <w:rPr>
          <w:lang w:eastAsia="zh-CN"/>
        </w:rPr>
      </w:pPr>
    </w:p>
    <w:p w:rsidR="00273E92" w:rsidRDefault="00273E92" w:rsidP="003909D2">
      <w:pPr>
        <w:rPr>
          <w:lang w:eastAsia="zh-CN"/>
        </w:rPr>
      </w:pPr>
    </w:p>
    <w:p w:rsidR="00273E92" w:rsidRPr="00273E92" w:rsidRDefault="00273E92" w:rsidP="00273E92">
      <w:pPr>
        <w:spacing w:before="0" w:after="0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/>
          <w:noProof/>
          <w:sz w:val="24"/>
          <w:lang w:eastAsia="zh-CN"/>
        </w:rPr>
        <w:lastRenderedPageBreak/>
        <w:drawing>
          <wp:inline distT="0" distB="0" distL="0" distR="0">
            <wp:extent cx="3162300" cy="4714875"/>
            <wp:effectExtent l="19050" t="0" r="0" b="0"/>
            <wp:docPr id="5" name="图片 5" descr="C:\Users\haiming\AppData\Roaming\Tencent\Users\1275658943\QQ\WinTemp\RichOle\R1OR4TAB@LPN01_GMTCWP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iming\AppData\Roaming\Tencent\Users\1275658943\QQ\WinTemp\RichOle\R1OR4TAB@LPN01_GMTCWP5X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92" w:rsidRDefault="00273E92" w:rsidP="003909D2">
      <w:pPr>
        <w:rPr>
          <w:lang w:eastAsia="zh-CN"/>
        </w:rPr>
      </w:pPr>
    </w:p>
    <w:p w:rsidR="00273E92" w:rsidRDefault="00273E92" w:rsidP="003909D2">
      <w:pPr>
        <w:rPr>
          <w:lang w:eastAsia="zh-CN"/>
        </w:rPr>
      </w:pPr>
    </w:p>
    <w:p w:rsidR="00273E92" w:rsidRPr="004F3A76" w:rsidRDefault="003A6979" w:rsidP="003909D2">
      <w:pPr>
        <w:rPr>
          <w:lang w:eastAsia="zh-CN"/>
        </w:rPr>
      </w:pPr>
      <w:r w:rsidRPr="003A6979">
        <w:rPr>
          <w:color w:val="FF0000"/>
          <w:lang w:eastAsia="zh-CN"/>
        </w:rPr>
        <w:t>产品中类</w:t>
      </w:r>
      <w:r>
        <w:rPr>
          <w:lang w:eastAsia="zh-CN"/>
        </w:rPr>
        <w:t>改成</w:t>
      </w:r>
      <w:r w:rsidRPr="003A6979">
        <w:rPr>
          <w:color w:val="FF0000"/>
          <w:lang w:eastAsia="zh-CN"/>
        </w:rPr>
        <w:t>版本名称</w:t>
      </w:r>
    </w:p>
    <w:p w:rsidR="00F51FE8" w:rsidRPr="003A6979" w:rsidRDefault="003A6979" w:rsidP="003909D2">
      <w:pPr>
        <w:rPr>
          <w:color w:val="FF0000"/>
          <w:lang w:eastAsia="zh-CN"/>
        </w:rPr>
      </w:pPr>
      <w:r w:rsidRPr="003A6979">
        <w:rPr>
          <w:color w:val="FF0000"/>
          <w:lang w:eastAsia="zh-CN"/>
        </w:rPr>
        <w:t>合计金额</w:t>
      </w:r>
      <w:r w:rsidRPr="003A6979">
        <w:rPr>
          <w:rFonts w:hint="eastAsia"/>
          <w:color w:val="FF0000"/>
          <w:lang w:eastAsia="zh-CN"/>
        </w:rPr>
        <w:t xml:space="preserve"> </w:t>
      </w:r>
      <w:r w:rsidRPr="001C7409">
        <w:rPr>
          <w:rFonts w:hint="eastAsia"/>
          <w:color w:val="000000" w:themeColor="text1"/>
          <w:lang w:eastAsia="zh-CN"/>
        </w:rPr>
        <w:t>做点显目点</w:t>
      </w:r>
    </w:p>
    <w:p w:rsidR="00F51FE8" w:rsidRDefault="00F51FE8" w:rsidP="003909D2">
      <w:pPr>
        <w:rPr>
          <w:lang w:eastAsia="zh-CN"/>
        </w:rPr>
      </w:pPr>
    </w:p>
    <w:p w:rsidR="00B66047" w:rsidRDefault="00B66047" w:rsidP="00B66047">
      <w:pPr>
        <w:rPr>
          <w:lang w:eastAsia="zh-CN"/>
        </w:rPr>
      </w:pPr>
      <w:r>
        <w:rPr>
          <w:rFonts w:hint="eastAsia"/>
          <w:lang w:eastAsia="zh-CN"/>
        </w:rPr>
        <w:t>最下端换成：</w:t>
      </w:r>
    </w:p>
    <w:p w:rsidR="00B66047" w:rsidRPr="00B66047" w:rsidRDefault="00B66047" w:rsidP="00B66047">
      <w:pPr>
        <w:spacing w:before="0" w:after="0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/>
          <w:noProof/>
          <w:sz w:val="24"/>
          <w:lang w:eastAsia="zh-CN"/>
        </w:rPr>
        <w:drawing>
          <wp:inline distT="0" distB="0" distL="0" distR="0">
            <wp:extent cx="3171825" cy="409575"/>
            <wp:effectExtent l="19050" t="0" r="9525" b="0"/>
            <wp:docPr id="11" name="图片 3" descr="C:\Users\haiming\AppData\Roaming\Tencent\Users\1275658943\QQ\WinTemp\RichOle\3(D~`IK33CJ}8A8@3F37P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ming\AppData\Roaming\Tencent\Users\1275658943\QQ\WinTemp\RichOle\3(D~`IK33CJ}8A8@3F37PZ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C1310B" w:rsidRPr="00C1310B" w:rsidRDefault="00C1310B" w:rsidP="00C1310B">
      <w:pPr>
        <w:spacing w:before="0" w:after="0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/>
          <w:noProof/>
          <w:sz w:val="24"/>
          <w:lang w:eastAsia="zh-CN"/>
        </w:rPr>
        <w:lastRenderedPageBreak/>
        <w:drawing>
          <wp:inline distT="0" distB="0" distL="0" distR="0">
            <wp:extent cx="3181350" cy="4791075"/>
            <wp:effectExtent l="19050" t="0" r="0" b="0"/>
            <wp:docPr id="15" name="图片 5" descr="C:\Users\haiming\AppData\Roaming\Tencent\Users\1275658943\QQ\WinTemp\RichOle\LD4W$08QO)WX%@LF33PE{9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iming\AppData\Roaming\Tencent\Users\1275658943\QQ\WinTemp\RichOle\LD4W$08QO)WX%@LF33PE{9U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  <w:r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 xml:space="preserve"> </w:t>
      </w:r>
      <w:r w:rsidRPr="00C1310B">
        <w:rPr>
          <w:rFonts w:hint="eastAsia"/>
          <w:color w:val="FF0000"/>
          <w:lang w:eastAsia="zh-CN"/>
        </w:rPr>
        <w:t>地址</w:t>
      </w:r>
      <w:r w:rsidRPr="00C1310B">
        <w:rPr>
          <w:rFonts w:hint="eastAsia"/>
          <w:color w:val="FF0000"/>
          <w:lang w:eastAsia="zh-CN"/>
        </w:rPr>
        <w:t xml:space="preserve"> </w:t>
      </w:r>
      <w:r w:rsidRPr="00C1310B">
        <w:rPr>
          <w:rFonts w:hint="eastAsia"/>
          <w:color w:val="FF0000"/>
          <w:lang w:eastAsia="zh-CN"/>
        </w:rPr>
        <w:t>收货人</w:t>
      </w:r>
      <w:r w:rsidRPr="00C1310B">
        <w:rPr>
          <w:rFonts w:hint="eastAsia"/>
          <w:color w:val="FF0000"/>
          <w:lang w:eastAsia="zh-CN"/>
        </w:rPr>
        <w:t xml:space="preserve"> </w:t>
      </w:r>
      <w:r w:rsidRPr="00C1310B">
        <w:rPr>
          <w:rFonts w:hint="eastAsia"/>
          <w:color w:val="FF0000"/>
          <w:lang w:eastAsia="zh-CN"/>
        </w:rPr>
        <w:t>物流方式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都是一样的</w:t>
      </w: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F51FE8" w:rsidRPr="00F51FE8" w:rsidRDefault="00F51FE8" w:rsidP="00F51FE8">
      <w:pPr>
        <w:spacing w:before="0" w:after="0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/>
          <w:noProof/>
          <w:sz w:val="24"/>
          <w:lang w:eastAsia="zh-CN"/>
        </w:rPr>
        <w:lastRenderedPageBreak/>
        <w:drawing>
          <wp:inline distT="0" distB="0" distL="0" distR="0">
            <wp:extent cx="3190875" cy="4733925"/>
            <wp:effectExtent l="19050" t="0" r="9525" b="0"/>
            <wp:docPr id="7" name="图片 7" descr="C:\Users\haiming\AppData\Roaming\Tencent\Users\1275658943\QQ\WinTemp\RichOle\GED31)BLI~SC@FG1}PTLD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iming\AppData\Roaming\Tencent\Users\1275658943\QQ\WinTemp\RichOle\GED31)BLI~SC@FG1}PTLD4W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4F3A76" w:rsidRDefault="004F3A76" w:rsidP="004F3A76">
      <w:pPr>
        <w:rPr>
          <w:lang w:eastAsia="zh-CN"/>
        </w:rPr>
      </w:pPr>
      <w:r>
        <w:rPr>
          <w:rFonts w:hint="eastAsia"/>
          <w:lang w:eastAsia="zh-CN"/>
        </w:rPr>
        <w:t>订单跟踪里面有：已</w:t>
      </w:r>
      <w:r w:rsidR="003A6979">
        <w:rPr>
          <w:rFonts w:hint="eastAsia"/>
          <w:lang w:eastAsia="zh-CN"/>
        </w:rPr>
        <w:t>受理</w:t>
      </w:r>
      <w:r>
        <w:rPr>
          <w:rFonts w:hint="eastAsia"/>
          <w:lang w:eastAsia="zh-CN"/>
        </w:rPr>
        <w:t>、已排产、已开单、已出库、物流方式。出库后超过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天，默认订单完结。</w:t>
      </w:r>
    </w:p>
    <w:p w:rsidR="00F51FE8" w:rsidRPr="004F3A76" w:rsidRDefault="00F51FE8" w:rsidP="003909D2">
      <w:pPr>
        <w:rPr>
          <w:lang w:eastAsia="zh-CN"/>
        </w:rPr>
      </w:pPr>
    </w:p>
    <w:p w:rsidR="00B66047" w:rsidRDefault="00B66047" w:rsidP="00B66047">
      <w:pPr>
        <w:rPr>
          <w:lang w:eastAsia="zh-CN"/>
        </w:rPr>
      </w:pPr>
      <w:r>
        <w:rPr>
          <w:rFonts w:hint="eastAsia"/>
          <w:lang w:eastAsia="zh-CN"/>
        </w:rPr>
        <w:t>最下端换成：</w:t>
      </w:r>
    </w:p>
    <w:p w:rsidR="00B66047" w:rsidRPr="00B66047" w:rsidRDefault="00B66047" w:rsidP="00B66047">
      <w:pPr>
        <w:spacing w:before="0" w:after="0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/>
          <w:noProof/>
          <w:sz w:val="24"/>
          <w:lang w:eastAsia="zh-CN"/>
        </w:rPr>
        <w:drawing>
          <wp:inline distT="0" distB="0" distL="0" distR="0">
            <wp:extent cx="3171825" cy="409575"/>
            <wp:effectExtent l="19050" t="0" r="9525" b="0"/>
            <wp:docPr id="13" name="图片 3" descr="C:\Users\haiming\AppData\Roaming\Tencent\Users\1275658943\QQ\WinTemp\RichOle\3(D~`IK33CJ}8A8@3F37P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ming\AppData\Roaming\Tencent\Users\1275658943\QQ\WinTemp\RichOle\3(D~`IK33CJ}8A8@3F37PZ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273E92" w:rsidRDefault="00273E92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</w:p>
    <w:p w:rsidR="00F51FE8" w:rsidRDefault="00F51FE8" w:rsidP="003909D2">
      <w:pPr>
        <w:rPr>
          <w:lang w:eastAsia="zh-CN"/>
        </w:rPr>
      </w:pPr>
      <w:r w:rsidRPr="00F51FE8">
        <w:rPr>
          <w:noProof/>
          <w:lang w:eastAsia="zh-CN"/>
        </w:rPr>
        <w:lastRenderedPageBreak/>
        <w:drawing>
          <wp:inline distT="0" distB="0" distL="0" distR="0">
            <wp:extent cx="3257550" cy="4886325"/>
            <wp:effectExtent l="19050" t="0" r="0" b="0"/>
            <wp:docPr id="6" name="图片 18" descr="C:\Users\haiming\AppData\Roaming\Tencent\Users\321923941\QQ\WinTemp\RichOle\]T4Y)9%0@97P[6A2A%B918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iming\AppData\Roaming\Tencent\Users\321923941\QQ\WinTemp\RichOle\]T4Y)9%0@97P[6A2A%B918J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B66047" w:rsidP="003909D2">
      <w:pPr>
        <w:rPr>
          <w:lang w:eastAsia="zh-CN"/>
        </w:rPr>
      </w:pPr>
      <w:r>
        <w:rPr>
          <w:rFonts w:hint="eastAsia"/>
          <w:lang w:eastAsia="zh-CN"/>
        </w:rPr>
        <w:t>在原有的基础上加上折扣这列</w:t>
      </w:r>
    </w:p>
    <w:p w:rsidR="00B66047" w:rsidRDefault="00B66047" w:rsidP="003909D2">
      <w:pPr>
        <w:rPr>
          <w:lang w:eastAsia="zh-CN"/>
        </w:rPr>
      </w:pPr>
    </w:p>
    <w:p w:rsidR="00B66047" w:rsidRDefault="00B66047" w:rsidP="00B66047">
      <w:pPr>
        <w:rPr>
          <w:lang w:eastAsia="zh-CN"/>
        </w:rPr>
      </w:pPr>
      <w:r>
        <w:rPr>
          <w:rFonts w:hint="eastAsia"/>
          <w:lang w:eastAsia="zh-CN"/>
        </w:rPr>
        <w:t>最下端换成：</w:t>
      </w:r>
    </w:p>
    <w:p w:rsidR="00B66047" w:rsidRPr="00B66047" w:rsidRDefault="00B66047" w:rsidP="00B66047">
      <w:pPr>
        <w:spacing w:before="0" w:after="0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/>
          <w:noProof/>
          <w:sz w:val="24"/>
          <w:lang w:eastAsia="zh-CN"/>
        </w:rPr>
        <w:drawing>
          <wp:inline distT="0" distB="0" distL="0" distR="0">
            <wp:extent cx="3171825" cy="409575"/>
            <wp:effectExtent l="19050" t="0" r="9525" b="0"/>
            <wp:docPr id="14" name="图片 3" descr="C:\Users\haiming\AppData\Roaming\Tencent\Users\1275658943\QQ\WinTemp\RichOle\3(D~`IK33CJ}8A8@3F37P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ming\AppData\Roaming\Tencent\Users\1275658943\QQ\WinTemp\RichOle\3(D~`IK33CJ}8A8@3F37PZ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047" w:rsidRDefault="00B66047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Pr="001C7409" w:rsidRDefault="001C7409" w:rsidP="001C7409">
      <w:pPr>
        <w:spacing w:before="0" w:after="0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/>
          <w:noProof/>
          <w:sz w:val="24"/>
          <w:lang w:eastAsia="zh-CN"/>
        </w:rPr>
        <w:lastRenderedPageBreak/>
        <w:drawing>
          <wp:inline distT="0" distB="0" distL="0" distR="0">
            <wp:extent cx="3162300" cy="4791075"/>
            <wp:effectExtent l="19050" t="0" r="0" b="0"/>
            <wp:docPr id="8" name="图片 1" descr="C:\Users\haiming\AppData\Roaming\Tencent\Users\1275658943\QQ\WinTemp\RichOle\S6OG@V$$~ZELZGKRWFX2{[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ming\AppData\Roaming\Tencent\Users\1275658943\QQ\WinTemp\RichOle\S6OG@V$$~ZELZGKRWFX2{[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1C7409" w:rsidRDefault="001C7409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p w:rsidR="00C1310B" w:rsidRDefault="00C1310B" w:rsidP="003909D2">
      <w:pPr>
        <w:rPr>
          <w:lang w:eastAsia="zh-CN"/>
        </w:rPr>
      </w:pPr>
    </w:p>
    <w:sectPr w:rsidR="00C1310B" w:rsidSect="004F3FB3">
      <w:headerReference w:type="default" r:id="rId21"/>
      <w:footerReference w:type="default" r:id="rId22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F6B" w:rsidRDefault="00122F6B" w:rsidP="00093BE1">
      <w:pPr>
        <w:spacing w:before="0" w:after="0"/>
      </w:pPr>
      <w:r>
        <w:separator/>
      </w:r>
    </w:p>
  </w:endnote>
  <w:endnote w:type="continuationSeparator" w:id="1">
    <w:p w:rsidR="00122F6B" w:rsidRDefault="00122F6B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3A6979" w:rsidTr="001F050D">
      <w:trPr>
        <w:trHeight w:val="180"/>
      </w:trPr>
      <w:tc>
        <w:tcPr>
          <w:tcW w:w="2214" w:type="pct"/>
        </w:tcPr>
        <w:p w:rsidR="003A6979" w:rsidRDefault="003A6979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3A6979" w:rsidRPr="00CC63DF" w:rsidRDefault="003A6979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CD70B9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CD70B9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06550C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11</w:t>
          </w:r>
          <w:r w:rsidR="00CD70B9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3A6979" w:rsidRDefault="003A6979">
          <w:pPr>
            <w:pStyle w:val="a9"/>
          </w:pPr>
        </w:p>
      </w:tc>
    </w:tr>
    <w:tr w:rsidR="003A6979" w:rsidTr="001F050D">
      <w:tc>
        <w:tcPr>
          <w:tcW w:w="2214" w:type="pct"/>
        </w:tcPr>
        <w:p w:rsidR="003A6979" w:rsidRDefault="003A6979">
          <w:pPr>
            <w:pStyle w:val="a9"/>
          </w:pPr>
        </w:p>
      </w:tc>
      <w:tc>
        <w:tcPr>
          <w:tcW w:w="572" w:type="pct"/>
          <w:vMerge/>
          <w:vAlign w:val="center"/>
        </w:tcPr>
        <w:p w:rsidR="003A6979" w:rsidRDefault="003A6979" w:rsidP="00CC63DF">
          <w:pPr>
            <w:pStyle w:val="a9"/>
            <w:jc w:val="center"/>
          </w:pPr>
        </w:p>
      </w:tc>
      <w:tc>
        <w:tcPr>
          <w:tcW w:w="2214" w:type="pct"/>
        </w:tcPr>
        <w:p w:rsidR="003A6979" w:rsidRDefault="003A6979">
          <w:pPr>
            <w:pStyle w:val="a9"/>
          </w:pPr>
        </w:p>
      </w:tc>
    </w:tr>
  </w:tbl>
  <w:p w:rsidR="003A6979" w:rsidRDefault="003A6979" w:rsidP="00DE6707">
    <w:pPr>
      <w:pStyle w:val="a9"/>
      <w:rPr>
        <w:lang w:eastAsia="zh-C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3A6979" w:rsidTr="001F050D">
      <w:trPr>
        <w:trHeight w:val="180"/>
      </w:trPr>
      <w:tc>
        <w:tcPr>
          <w:tcW w:w="2214" w:type="pct"/>
        </w:tcPr>
        <w:p w:rsidR="003A6979" w:rsidRDefault="003A6979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3A6979" w:rsidRPr="00CC63DF" w:rsidRDefault="003A6979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CD70B9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CD70B9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06550C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9</w:t>
          </w:r>
          <w:r w:rsidR="00CD70B9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3A6979" w:rsidRDefault="003A6979">
          <w:pPr>
            <w:pStyle w:val="a9"/>
          </w:pPr>
        </w:p>
      </w:tc>
    </w:tr>
    <w:tr w:rsidR="003A6979" w:rsidTr="001F050D">
      <w:tc>
        <w:tcPr>
          <w:tcW w:w="2214" w:type="pct"/>
        </w:tcPr>
        <w:p w:rsidR="003A6979" w:rsidRDefault="003A6979">
          <w:pPr>
            <w:pStyle w:val="a9"/>
          </w:pPr>
        </w:p>
      </w:tc>
      <w:tc>
        <w:tcPr>
          <w:tcW w:w="572" w:type="pct"/>
          <w:vMerge/>
          <w:vAlign w:val="center"/>
        </w:tcPr>
        <w:p w:rsidR="003A6979" w:rsidRDefault="003A6979" w:rsidP="00CC63DF">
          <w:pPr>
            <w:pStyle w:val="a9"/>
            <w:jc w:val="center"/>
          </w:pPr>
        </w:p>
      </w:tc>
      <w:tc>
        <w:tcPr>
          <w:tcW w:w="2214" w:type="pct"/>
        </w:tcPr>
        <w:p w:rsidR="003A6979" w:rsidRDefault="003A6979">
          <w:pPr>
            <w:pStyle w:val="a9"/>
          </w:pPr>
        </w:p>
      </w:tc>
    </w:tr>
  </w:tbl>
  <w:p w:rsidR="003A6979" w:rsidRDefault="003A697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F6B" w:rsidRDefault="00122F6B" w:rsidP="00093BE1">
      <w:pPr>
        <w:spacing w:before="0" w:after="0"/>
      </w:pPr>
      <w:r>
        <w:separator/>
      </w:r>
    </w:p>
  </w:footnote>
  <w:footnote w:type="continuationSeparator" w:id="1">
    <w:p w:rsidR="00122F6B" w:rsidRDefault="00122F6B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3A6979" w:rsidRPr="003E5A01" w:rsidTr="0021530D">
      <w:trPr>
        <w:trHeight w:val="270"/>
      </w:trPr>
      <w:tc>
        <w:tcPr>
          <w:tcW w:w="5000" w:type="pct"/>
        </w:tcPr>
        <w:p w:rsidR="003A6979" w:rsidRPr="003E5A01" w:rsidRDefault="003A6979" w:rsidP="00557485">
          <w:pPr>
            <w:pStyle w:val="a7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404040" w:themeColor="text1" w:themeTint="BF"/>
            </w:rPr>
            <w:t>The Specification</w:t>
          </w:r>
        </w:p>
      </w:tc>
    </w:tr>
  </w:tbl>
  <w:p w:rsidR="003A6979" w:rsidRDefault="0006550C" w:rsidP="00775200">
    <w:pPr>
      <w:pStyle w:val="a8"/>
      <w:rPr>
        <w:rFonts w:hint="eastAsia"/>
        <w:lang w:eastAsia="zh-CN"/>
      </w:rPr>
    </w:pPr>
    <w:r>
      <w:rPr>
        <w:rFonts w:hint="eastAsia"/>
        <w:lang w:eastAsia="zh-CN"/>
      </w:rPr>
      <w:t>·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3A6979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A6979" w:rsidRPr="003E5A01" w:rsidRDefault="003A6979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3A6979" w:rsidRDefault="003A6979" w:rsidP="00775200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CC04F9B"/>
    <w:multiLevelType w:val="multilevel"/>
    <w:tmpl w:val="4FF245B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8A944E7"/>
    <w:multiLevelType w:val="multilevel"/>
    <w:tmpl w:val="0916F62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757A"/>
    <w:rsid w:val="00050CE1"/>
    <w:rsid w:val="0005473D"/>
    <w:rsid w:val="00057B70"/>
    <w:rsid w:val="0006550C"/>
    <w:rsid w:val="00075991"/>
    <w:rsid w:val="00093BE1"/>
    <w:rsid w:val="000A0635"/>
    <w:rsid w:val="000A4636"/>
    <w:rsid w:val="000C07F5"/>
    <w:rsid w:val="000C1332"/>
    <w:rsid w:val="000C1D1F"/>
    <w:rsid w:val="000C5777"/>
    <w:rsid w:val="000E72B0"/>
    <w:rsid w:val="00117A19"/>
    <w:rsid w:val="001204D0"/>
    <w:rsid w:val="00122F6B"/>
    <w:rsid w:val="0013113E"/>
    <w:rsid w:val="0014359B"/>
    <w:rsid w:val="001672E3"/>
    <w:rsid w:val="001B3AFE"/>
    <w:rsid w:val="001B73DD"/>
    <w:rsid w:val="001C5100"/>
    <w:rsid w:val="001C7409"/>
    <w:rsid w:val="001E16FE"/>
    <w:rsid w:val="001F050D"/>
    <w:rsid w:val="00212884"/>
    <w:rsid w:val="0021530D"/>
    <w:rsid w:val="0021768A"/>
    <w:rsid w:val="00221722"/>
    <w:rsid w:val="0023791B"/>
    <w:rsid w:val="00257AD2"/>
    <w:rsid w:val="00273E92"/>
    <w:rsid w:val="0028301E"/>
    <w:rsid w:val="00297DB6"/>
    <w:rsid w:val="002C29B9"/>
    <w:rsid w:val="002C512F"/>
    <w:rsid w:val="003040CD"/>
    <w:rsid w:val="00317D15"/>
    <w:rsid w:val="00355118"/>
    <w:rsid w:val="00360CB9"/>
    <w:rsid w:val="003734C9"/>
    <w:rsid w:val="00377999"/>
    <w:rsid w:val="003909D2"/>
    <w:rsid w:val="00395368"/>
    <w:rsid w:val="003A0EE9"/>
    <w:rsid w:val="003A6979"/>
    <w:rsid w:val="003E5A01"/>
    <w:rsid w:val="003E6F8C"/>
    <w:rsid w:val="00412F52"/>
    <w:rsid w:val="004144D0"/>
    <w:rsid w:val="00456ABD"/>
    <w:rsid w:val="00473CA9"/>
    <w:rsid w:val="004852C3"/>
    <w:rsid w:val="004900CA"/>
    <w:rsid w:val="00492CFF"/>
    <w:rsid w:val="004A0066"/>
    <w:rsid w:val="004A1967"/>
    <w:rsid w:val="004B3D7A"/>
    <w:rsid w:val="004B6D00"/>
    <w:rsid w:val="004C1052"/>
    <w:rsid w:val="004C1B23"/>
    <w:rsid w:val="004D04E9"/>
    <w:rsid w:val="004F3A76"/>
    <w:rsid w:val="004F3FB3"/>
    <w:rsid w:val="005164E1"/>
    <w:rsid w:val="00526A97"/>
    <w:rsid w:val="0055745A"/>
    <w:rsid w:val="00557485"/>
    <w:rsid w:val="00563365"/>
    <w:rsid w:val="0058122A"/>
    <w:rsid w:val="0059757A"/>
    <w:rsid w:val="005B166B"/>
    <w:rsid w:val="005B740F"/>
    <w:rsid w:val="005B7DEE"/>
    <w:rsid w:val="005C2E1A"/>
    <w:rsid w:val="005C76A0"/>
    <w:rsid w:val="00627250"/>
    <w:rsid w:val="00630B41"/>
    <w:rsid w:val="00631480"/>
    <w:rsid w:val="00634D62"/>
    <w:rsid w:val="00652921"/>
    <w:rsid w:val="006667E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C5512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E3B31"/>
    <w:rsid w:val="009F6624"/>
    <w:rsid w:val="00A67C9A"/>
    <w:rsid w:val="00A978C5"/>
    <w:rsid w:val="00AA7145"/>
    <w:rsid w:val="00AC49FE"/>
    <w:rsid w:val="00B007A7"/>
    <w:rsid w:val="00B14927"/>
    <w:rsid w:val="00B44158"/>
    <w:rsid w:val="00B66047"/>
    <w:rsid w:val="00B77DA9"/>
    <w:rsid w:val="00BB4EDF"/>
    <w:rsid w:val="00BE24BC"/>
    <w:rsid w:val="00BF5069"/>
    <w:rsid w:val="00C11DB9"/>
    <w:rsid w:val="00C1310B"/>
    <w:rsid w:val="00C136BF"/>
    <w:rsid w:val="00C3790F"/>
    <w:rsid w:val="00C5657F"/>
    <w:rsid w:val="00C56E90"/>
    <w:rsid w:val="00C62A92"/>
    <w:rsid w:val="00CA69B0"/>
    <w:rsid w:val="00CB1DD0"/>
    <w:rsid w:val="00CC63DF"/>
    <w:rsid w:val="00CD70B9"/>
    <w:rsid w:val="00D328AF"/>
    <w:rsid w:val="00D35989"/>
    <w:rsid w:val="00D41AD6"/>
    <w:rsid w:val="00D66AC5"/>
    <w:rsid w:val="00D90021"/>
    <w:rsid w:val="00D979D4"/>
    <w:rsid w:val="00DB12BA"/>
    <w:rsid w:val="00DB3DAE"/>
    <w:rsid w:val="00DB6D53"/>
    <w:rsid w:val="00DC596A"/>
    <w:rsid w:val="00DE50E5"/>
    <w:rsid w:val="00DE6707"/>
    <w:rsid w:val="00DF707E"/>
    <w:rsid w:val="00E11AC0"/>
    <w:rsid w:val="00E34BE2"/>
    <w:rsid w:val="00E74FF9"/>
    <w:rsid w:val="00E835B7"/>
    <w:rsid w:val="00EA685C"/>
    <w:rsid w:val="00F47C4F"/>
    <w:rsid w:val="00F51FE8"/>
    <w:rsid w:val="00F66BCD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1">
    <w:name w:val="Axure标题1"/>
    <w:basedOn w:val="a"/>
    <w:rsid w:val="00DF0E9A"/>
    <w:pPr>
      <w:spacing w:after="240"/>
      <w:outlineLvl w:val="0"/>
    </w:pPr>
    <w:rPr>
      <w:b/>
      <w:sz w:val="28"/>
    </w:rPr>
  </w:style>
  <w:style w:type="paragraph" w:customStyle="1" w:styleId="AxureHeading20">
    <w:name w:val="AxureHeading2"/>
    <w:basedOn w:val="a"/>
    <w:rsid w:val="00DF0E9A"/>
    <w:pPr>
      <w:outlineLvl w:val="1"/>
    </w:pPr>
    <w:rPr>
      <w:b/>
      <w:sz w:val="26"/>
    </w:rPr>
  </w:style>
  <w:style w:type="paragraph" w:customStyle="1" w:styleId="AxureHeading30">
    <w:name w:val="AxureHeading3"/>
    <w:basedOn w:val="a"/>
    <w:rsid w:val="00DF0E9A"/>
    <w:pPr>
      <w:spacing w:before="240"/>
      <w:outlineLvl w:val="2"/>
    </w:pPr>
    <w:rPr>
      <w:b/>
      <w:szCs w:val="20"/>
    </w:rPr>
  </w:style>
  <w:style w:type="paragraph" w:customStyle="1" w:styleId="AxureHeading40">
    <w:name w:val="AxureHeading4"/>
    <w:basedOn w:val="a"/>
    <w:rsid w:val="00DF0E9A"/>
    <w:pPr>
      <w:spacing w:before="240"/>
      <w:outlineLvl w:val="3"/>
    </w:pPr>
    <w:rPr>
      <w:b/>
      <w:i/>
      <w:sz w:val="20"/>
    </w:rPr>
  </w:style>
  <w:style w:type="paragraph" w:customStyle="1" w:styleId="AxureImageParagraph0">
    <w:name w:val="AxureImageParagraph"/>
    <w:basedOn w:val="a"/>
    <w:rsid w:val="00DF0E9A"/>
    <w:pPr>
      <w:jc w:val="center"/>
    </w:pPr>
  </w:style>
  <w:style w:type="paragraph" w:customStyle="1" w:styleId="AxureHiddenParagraph0">
    <w:name w:val="AxureHiddenParagraph"/>
    <w:basedOn w:val="a"/>
    <w:rsid w:val="00DF0E9A"/>
    <w:pPr>
      <w:spacing w:before="0" w:after="0"/>
    </w:pPr>
    <w:rPr>
      <w:sz w:val="2"/>
    </w:rPr>
  </w:style>
  <w:style w:type="paragraph" w:customStyle="1" w:styleId="Axure">
    <w:name w:val="Axure表格标题文本"/>
    <w:basedOn w:val="a"/>
    <w:rsid w:val="004D04E9"/>
    <w:pPr>
      <w:spacing w:before="60" w:after="60"/>
    </w:pPr>
    <w:rPr>
      <w:b/>
      <w:sz w:val="16"/>
    </w:rPr>
  </w:style>
  <w:style w:type="paragraph" w:customStyle="1" w:styleId="Axure0">
    <w:name w:val="Axure表格正常文本"/>
    <w:basedOn w:val="a"/>
    <w:rsid w:val="00FB48F5"/>
    <w:pPr>
      <w:spacing w:before="60" w:after="60"/>
    </w:pPr>
    <w:rPr>
      <w:sz w:val="16"/>
    </w:rPr>
  </w:style>
  <w:style w:type="paragraph" w:customStyle="1" w:styleId="Axure2">
    <w:name w:val="Axure基本标题"/>
    <w:basedOn w:val="a"/>
    <w:rsid w:val="00953C09"/>
    <w:pPr>
      <w:spacing w:before="240"/>
    </w:pPr>
    <w:rPr>
      <w:b/>
      <w:u w:val="single"/>
    </w:rPr>
  </w:style>
  <w:style w:type="table" w:customStyle="1" w:styleId="Axure3">
    <w:name w:val="Axure表格样式"/>
    <w:basedOn w:val="a1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2</TotalTime>
  <Pages>9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haiming zhu</cp:lastModifiedBy>
  <cp:revision>2</cp:revision>
  <cp:lastPrinted>2010-09-03T00:33:00Z</cp:lastPrinted>
  <dcterms:created xsi:type="dcterms:W3CDTF">2016-11-13T04:32:00Z</dcterms:created>
  <dcterms:modified xsi:type="dcterms:W3CDTF">2016-11-13T04:32:00Z</dcterms:modified>
</cp:coreProperties>
</file>